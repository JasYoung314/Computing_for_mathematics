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8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420"/>
        <w:gridCol w:w="2590"/>
        <w:gridCol w:w="2591"/>
        <w:gridCol w:w="2591"/>
        <w:gridCol w:w="2591"/>
        <w:gridCol w:w="2591"/>
      </w:tblGrid>
      <w:tr w:rsidR="009D7160" w14:paraId="70046927" w14:textId="77777777" w:rsidTr="0079676D">
        <w:trPr>
          <w:trHeight w:val="340"/>
        </w:trPr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14:paraId="2BA78178" w14:textId="77777777" w:rsidR="009D7160" w:rsidRPr="00CE2208" w:rsidRDefault="009D7160" w:rsidP="003B06EB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20" w:type="dxa"/>
            <w:tcBorders>
              <w:bottom w:val="double" w:sz="4" w:space="0" w:color="auto"/>
            </w:tcBorders>
            <w:vAlign w:val="center"/>
          </w:tcPr>
          <w:p w14:paraId="541E955C" w14:textId="77777777" w:rsidR="009D7160" w:rsidRPr="00CE2208" w:rsidRDefault="009D7160" w:rsidP="002E6688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259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454D02D" w14:textId="77777777" w:rsidR="009D7160" w:rsidRPr="00CE2208" w:rsidRDefault="009D7160" w:rsidP="006D5910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0-40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34C31B73" w14:textId="77777777" w:rsidR="009D7160" w:rsidRPr="00CE2208" w:rsidRDefault="009D7160" w:rsidP="003D3F0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40-50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3C00E118" w14:textId="77777777"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50-60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08C83927" w14:textId="77777777"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60-70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04454212" w14:textId="77777777" w:rsidR="009D7160" w:rsidRPr="00CE2208" w:rsidRDefault="009D7160" w:rsidP="009D7160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70-</w:t>
            </w:r>
            <w:r>
              <w:rPr>
                <w:b/>
                <w:sz w:val="24"/>
                <w:szCs w:val="24"/>
              </w:rPr>
              <w:t>100</w:t>
            </w:r>
          </w:p>
        </w:tc>
      </w:tr>
      <w:tr w:rsidR="005220B0" w:rsidRPr="00205CB5" w14:paraId="1243C8C9" w14:textId="77777777" w:rsidTr="00F477E9">
        <w:trPr>
          <w:trHeight w:val="1020"/>
        </w:trPr>
        <w:tc>
          <w:tcPr>
            <w:tcW w:w="2410" w:type="dxa"/>
            <w:vAlign w:val="center"/>
          </w:tcPr>
          <w:p w14:paraId="7442FB58" w14:textId="77777777" w:rsidR="005220B0" w:rsidRPr="001E49BE" w:rsidRDefault="005220B0" w:rsidP="00C11E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Strategy </w:t>
            </w:r>
          </w:p>
          <w:p w14:paraId="48B15AAD" w14:textId="77777777" w:rsidR="005220B0" w:rsidRPr="00205CB5" w:rsidRDefault="005220B0" w:rsidP="007501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(Bus</w:t>
            </w:r>
            <w:r w:rsidR="0075014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model, </w:t>
            </w:r>
            <w:r w:rsidR="009929D2">
              <w:rPr>
                <w:sz w:val="20"/>
                <w:szCs w:val="20"/>
              </w:rPr>
              <w:t>strat</w:t>
            </w:r>
            <w:r w:rsidR="0075014A">
              <w:rPr>
                <w:sz w:val="20"/>
                <w:szCs w:val="20"/>
              </w:rPr>
              <w:t>egy</w:t>
            </w:r>
            <w:r>
              <w:rPr>
                <w:sz w:val="20"/>
                <w:szCs w:val="20"/>
              </w:rPr>
              <w:t xml:space="preserve">, </w:t>
            </w:r>
            <w:r w:rsidR="00F74A16">
              <w:rPr>
                <w:sz w:val="20"/>
                <w:szCs w:val="20"/>
              </w:rPr>
              <w:t>regulat</w:t>
            </w:r>
            <w:r w:rsidR="0075014A">
              <w:rPr>
                <w:sz w:val="20"/>
                <w:szCs w:val="20"/>
              </w:rPr>
              <w:t>ion,</w:t>
            </w:r>
            <w:r w:rsidR="00F74A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conclusion &amp; exec</w:t>
            </w:r>
            <w:r w:rsidR="00FA064D">
              <w:rPr>
                <w:sz w:val="20"/>
                <w:szCs w:val="20"/>
              </w:rPr>
              <w:t>utive</w:t>
            </w:r>
            <w:r>
              <w:rPr>
                <w:sz w:val="20"/>
                <w:szCs w:val="20"/>
              </w:rPr>
              <w:t xml:space="preserve"> summary)</w:t>
            </w:r>
          </w:p>
        </w:tc>
        <w:tc>
          <w:tcPr>
            <w:tcW w:w="420" w:type="dxa"/>
            <w:vAlign w:val="center"/>
          </w:tcPr>
          <w:p w14:paraId="56F0747D" w14:textId="77777777" w:rsidR="005220B0" w:rsidRPr="00205CB5" w:rsidRDefault="00EA5DEF" w:rsidP="00C11E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61B1D0DA" w14:textId="77777777" w:rsidR="005220B0" w:rsidRPr="00205CB5" w:rsidRDefault="005220B0" w:rsidP="00C11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present adequately ‘joined up’ strategic thinking. Fails to reach appropriate conclusion.</w:t>
            </w:r>
          </w:p>
        </w:tc>
        <w:tc>
          <w:tcPr>
            <w:tcW w:w="2591" w:type="dxa"/>
            <w:vAlign w:val="center"/>
          </w:tcPr>
          <w:p w14:paraId="7DA6152E" w14:textId="77777777" w:rsidR="005220B0" w:rsidRPr="00205CB5" w:rsidRDefault="005220B0" w:rsidP="007501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Inadequate standard of </w:t>
            </w:r>
            <w:proofErr w:type="spellStart"/>
            <w:r>
              <w:rPr>
                <w:sz w:val="20"/>
                <w:szCs w:val="20"/>
              </w:rPr>
              <w:t>strat</w:t>
            </w:r>
            <w:proofErr w:type="spellEnd"/>
            <w:r w:rsidR="0075014A">
              <w:rPr>
                <w:sz w:val="20"/>
                <w:szCs w:val="20"/>
              </w:rPr>
              <w:t xml:space="preserve">. </w:t>
            </w:r>
            <w:proofErr w:type="gramStart"/>
            <w:r w:rsidR="0075014A">
              <w:rPr>
                <w:sz w:val="20"/>
                <w:szCs w:val="20"/>
              </w:rPr>
              <w:t>analysis</w:t>
            </w:r>
            <w:proofErr w:type="gramEnd"/>
            <w:r>
              <w:rPr>
                <w:sz w:val="20"/>
                <w:szCs w:val="20"/>
              </w:rPr>
              <w:t>. Provides simplistic or unreasoned conclusion and summary.</w:t>
            </w:r>
          </w:p>
        </w:tc>
        <w:tc>
          <w:tcPr>
            <w:tcW w:w="2591" w:type="dxa"/>
            <w:vAlign w:val="center"/>
          </w:tcPr>
          <w:p w14:paraId="67878BAE" w14:textId="4E6B4C29" w:rsidR="005220B0" w:rsidRPr="00205CB5" w:rsidRDefault="0075014A" w:rsidP="00F36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Adequate standard of </w:t>
            </w:r>
            <w:proofErr w:type="spellStart"/>
            <w:r>
              <w:rPr>
                <w:sz w:val="20"/>
                <w:szCs w:val="20"/>
              </w:rPr>
              <w:t>strat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analysis</w:t>
            </w:r>
            <w:proofErr w:type="gramEnd"/>
            <w:r>
              <w:rPr>
                <w:sz w:val="20"/>
                <w:szCs w:val="20"/>
              </w:rPr>
              <w:t>.</w:t>
            </w:r>
            <w:r w:rsidR="005220B0">
              <w:rPr>
                <w:sz w:val="20"/>
                <w:szCs w:val="20"/>
              </w:rPr>
              <w:t xml:space="preserve"> </w:t>
            </w:r>
            <w:r w:rsidR="009929D2">
              <w:rPr>
                <w:sz w:val="20"/>
                <w:szCs w:val="20"/>
              </w:rPr>
              <w:t xml:space="preserve">Suitable </w:t>
            </w:r>
            <w:r w:rsidR="005220B0">
              <w:rPr>
                <w:sz w:val="20"/>
                <w:szCs w:val="20"/>
              </w:rPr>
              <w:t>conclusion</w:t>
            </w:r>
            <w:r w:rsidR="009929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&amp;</w:t>
            </w:r>
            <w:r w:rsidR="00CB0BD9">
              <w:rPr>
                <w:sz w:val="20"/>
                <w:szCs w:val="20"/>
              </w:rPr>
              <w:t xml:space="preserve"> </w:t>
            </w:r>
            <w:r w:rsidR="009929D2">
              <w:rPr>
                <w:sz w:val="20"/>
                <w:szCs w:val="20"/>
              </w:rPr>
              <w:t>summary</w:t>
            </w:r>
            <w:r w:rsidR="005220B0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 xml:space="preserve">ased on </w:t>
            </w:r>
            <w:r w:rsidR="00F36363">
              <w:rPr>
                <w:sz w:val="20"/>
                <w:szCs w:val="20"/>
              </w:rPr>
              <w:t>market analysis.</w:t>
            </w:r>
          </w:p>
        </w:tc>
        <w:tc>
          <w:tcPr>
            <w:tcW w:w="2591" w:type="dxa"/>
            <w:vAlign w:val="center"/>
          </w:tcPr>
          <w:p w14:paraId="560689B8" w14:textId="4994C139" w:rsidR="005220B0" w:rsidRPr="00205CB5" w:rsidRDefault="00036E48" w:rsidP="00D30B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</w:t>
            </w:r>
            <w:proofErr w:type="spellStart"/>
            <w:r w:rsidR="00903742">
              <w:rPr>
                <w:sz w:val="20"/>
                <w:szCs w:val="20"/>
              </w:rPr>
              <w:t>strat</w:t>
            </w:r>
            <w:proofErr w:type="spellEnd"/>
            <w:r w:rsidR="00903742">
              <w:rPr>
                <w:sz w:val="20"/>
                <w:szCs w:val="20"/>
              </w:rPr>
              <w:t xml:space="preserve">. </w:t>
            </w:r>
            <w:r w:rsidR="00D30BEC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nalysis</w:t>
            </w:r>
            <w:r w:rsidR="00D30BEC">
              <w:rPr>
                <w:sz w:val="20"/>
                <w:szCs w:val="20"/>
              </w:rPr>
              <w:t>.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  <w:r w:rsidR="0075014A">
              <w:rPr>
                <w:sz w:val="20"/>
                <w:szCs w:val="20"/>
              </w:rPr>
              <w:t xml:space="preserve">Informed </w:t>
            </w:r>
            <w:r w:rsidR="005220B0">
              <w:rPr>
                <w:sz w:val="20"/>
                <w:szCs w:val="20"/>
              </w:rPr>
              <w:t xml:space="preserve">conclusion and </w:t>
            </w:r>
            <w:r w:rsidR="009929D2">
              <w:rPr>
                <w:sz w:val="20"/>
                <w:szCs w:val="20"/>
              </w:rPr>
              <w:t>summary</w:t>
            </w:r>
            <w:r w:rsidR="005220B0">
              <w:rPr>
                <w:sz w:val="20"/>
                <w:szCs w:val="20"/>
              </w:rPr>
              <w:t>.</w:t>
            </w:r>
          </w:p>
        </w:tc>
        <w:tc>
          <w:tcPr>
            <w:tcW w:w="2591" w:type="dxa"/>
            <w:vAlign w:val="center"/>
          </w:tcPr>
          <w:p w14:paraId="53DE4D2E" w14:textId="77777777" w:rsidR="005220B0" w:rsidRPr="00205CB5" w:rsidRDefault="0075014A" w:rsidP="007501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  <w:r w:rsidR="005220B0">
              <w:rPr>
                <w:sz w:val="20"/>
                <w:szCs w:val="20"/>
              </w:rPr>
              <w:t xml:space="preserve"> to prof</w:t>
            </w:r>
            <w:r>
              <w:rPr>
                <w:sz w:val="20"/>
                <w:szCs w:val="20"/>
              </w:rPr>
              <w:t>.</w:t>
            </w:r>
            <w:r w:rsidR="005220B0">
              <w:rPr>
                <w:sz w:val="20"/>
                <w:szCs w:val="20"/>
              </w:rPr>
              <w:t xml:space="preserve"> standard of strategic analysis. Broad</w:t>
            </w:r>
            <w:r w:rsidR="00036E48">
              <w:rPr>
                <w:sz w:val="20"/>
                <w:szCs w:val="20"/>
              </w:rPr>
              <w:t>, reasoned and informed</w:t>
            </w:r>
            <w:r w:rsidR="005220B0">
              <w:rPr>
                <w:sz w:val="20"/>
                <w:szCs w:val="20"/>
              </w:rPr>
              <w:t xml:space="preserve"> conclusion</w:t>
            </w:r>
            <w:r w:rsidR="00036E48">
              <w:rPr>
                <w:sz w:val="20"/>
                <w:szCs w:val="20"/>
              </w:rPr>
              <w:t>s &amp; summary.</w:t>
            </w:r>
          </w:p>
        </w:tc>
      </w:tr>
      <w:tr w:rsidR="00903742" w14:paraId="0EE0BF0E" w14:textId="77777777" w:rsidTr="00F477E9">
        <w:trPr>
          <w:trHeight w:val="1020"/>
        </w:trPr>
        <w:tc>
          <w:tcPr>
            <w:tcW w:w="2410" w:type="dxa"/>
            <w:vAlign w:val="center"/>
          </w:tcPr>
          <w:p w14:paraId="4D7A9026" w14:textId="77777777" w:rsidR="00903742" w:rsidRDefault="00903742" w:rsidP="004A54E5">
            <w:pPr>
              <w:jc w:val="center"/>
              <w:rPr>
                <w:b/>
                <w:sz w:val="24"/>
                <w:szCs w:val="24"/>
              </w:rPr>
            </w:pPr>
            <w:r w:rsidRPr="001E49BE">
              <w:rPr>
                <w:b/>
                <w:sz w:val="24"/>
                <w:szCs w:val="24"/>
              </w:rPr>
              <w:t>Market Analysis</w:t>
            </w:r>
          </w:p>
          <w:p w14:paraId="71F8E66E" w14:textId="77777777" w:rsidR="00903742" w:rsidRPr="00D37484" w:rsidRDefault="00903742" w:rsidP="004A54E5">
            <w:pPr>
              <w:jc w:val="center"/>
              <w:rPr>
                <w:sz w:val="20"/>
                <w:szCs w:val="20"/>
              </w:rPr>
            </w:pPr>
            <w:r w:rsidRPr="00D3748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Potential c</w:t>
            </w:r>
            <w:r w:rsidRPr="00D37484">
              <w:rPr>
                <w:sz w:val="20"/>
                <w:szCs w:val="20"/>
              </w:rPr>
              <w:t xml:space="preserve">ustomers, marketing strategy, </w:t>
            </w:r>
            <w:r>
              <w:rPr>
                <w:sz w:val="20"/>
                <w:szCs w:val="20"/>
              </w:rPr>
              <w:t xml:space="preserve">possible </w:t>
            </w:r>
            <w:r w:rsidRPr="00D37484">
              <w:rPr>
                <w:sz w:val="20"/>
                <w:szCs w:val="20"/>
              </w:rPr>
              <w:t>competition)</w:t>
            </w:r>
          </w:p>
        </w:tc>
        <w:tc>
          <w:tcPr>
            <w:tcW w:w="420" w:type="dxa"/>
            <w:vAlign w:val="center"/>
          </w:tcPr>
          <w:p w14:paraId="74AD07FD" w14:textId="77777777" w:rsidR="00903742" w:rsidRPr="00205CB5" w:rsidRDefault="00EA5DEF" w:rsidP="004A54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2D1862D5" w14:textId="77777777" w:rsidR="00903742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consider potential customers or competition. Fails to present marketing strategy.</w:t>
            </w:r>
          </w:p>
        </w:tc>
        <w:tc>
          <w:tcPr>
            <w:tcW w:w="2591" w:type="dxa"/>
            <w:vAlign w:val="center"/>
          </w:tcPr>
          <w:p w14:paraId="1B944AD7" w14:textId="77777777" w:rsidR="00903742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potential customers and competition only. Marketing strategy unaligned with findings.</w:t>
            </w:r>
          </w:p>
        </w:tc>
        <w:tc>
          <w:tcPr>
            <w:tcW w:w="2591" w:type="dxa"/>
            <w:vAlign w:val="center"/>
          </w:tcPr>
          <w:p w14:paraId="2307DC32" w14:textId="77777777" w:rsidR="00903742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Adequate consideration of potential customers and competition. Marketing strategy reflects findings.</w:t>
            </w:r>
          </w:p>
        </w:tc>
        <w:tc>
          <w:tcPr>
            <w:tcW w:w="2591" w:type="dxa"/>
            <w:vAlign w:val="center"/>
          </w:tcPr>
          <w:p w14:paraId="7F972594" w14:textId="77777777" w:rsidR="00903742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Discerning analysis of potential customers and competition with clearly aligned marketing strategy.</w:t>
            </w:r>
          </w:p>
        </w:tc>
        <w:tc>
          <w:tcPr>
            <w:tcW w:w="2591" w:type="dxa"/>
            <w:vAlign w:val="center"/>
          </w:tcPr>
          <w:p w14:paraId="6489A08A" w14:textId="77777777" w:rsidR="00903742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to professional market analysis. Strategically aligned and knowledgeable marketing strategy.</w:t>
            </w:r>
          </w:p>
        </w:tc>
      </w:tr>
      <w:tr w:rsidR="009D7160" w14:paraId="240F93D5" w14:textId="77777777" w:rsidTr="00F477E9">
        <w:trPr>
          <w:trHeight w:val="1020"/>
        </w:trPr>
        <w:tc>
          <w:tcPr>
            <w:tcW w:w="2410" w:type="dxa"/>
            <w:vAlign w:val="center"/>
          </w:tcPr>
          <w:p w14:paraId="5F0E254C" w14:textId="77777777" w:rsidR="009D7160" w:rsidRDefault="009D7160" w:rsidP="003B06EB">
            <w:pPr>
              <w:jc w:val="center"/>
              <w:rPr>
                <w:b/>
                <w:sz w:val="24"/>
                <w:szCs w:val="24"/>
              </w:rPr>
            </w:pPr>
            <w:r w:rsidRPr="001E49BE">
              <w:rPr>
                <w:b/>
                <w:sz w:val="24"/>
                <w:szCs w:val="24"/>
              </w:rPr>
              <w:t>Product</w:t>
            </w:r>
            <w:r w:rsidR="00F477E9">
              <w:rPr>
                <w:b/>
                <w:sz w:val="24"/>
                <w:szCs w:val="24"/>
              </w:rPr>
              <w:t xml:space="preserve"> Definition</w:t>
            </w:r>
          </w:p>
          <w:p w14:paraId="3CB9AAB4" w14:textId="77777777" w:rsidR="003B06EB" w:rsidRPr="003B06EB" w:rsidRDefault="003B06EB" w:rsidP="00F477E9">
            <w:pPr>
              <w:jc w:val="center"/>
              <w:rPr>
                <w:sz w:val="20"/>
                <w:szCs w:val="20"/>
              </w:rPr>
            </w:pPr>
            <w:r w:rsidRPr="003B06EB">
              <w:rPr>
                <w:sz w:val="20"/>
                <w:szCs w:val="20"/>
              </w:rPr>
              <w:t>(Product proposal</w:t>
            </w:r>
            <w:r w:rsidR="00F477E9">
              <w:rPr>
                <w:sz w:val="20"/>
                <w:szCs w:val="20"/>
              </w:rPr>
              <w:t>, value proposition,</w:t>
            </w:r>
            <w:r w:rsidRPr="003B06EB">
              <w:rPr>
                <w:sz w:val="20"/>
                <w:szCs w:val="20"/>
              </w:rPr>
              <w:t xml:space="preserve"> development</w:t>
            </w:r>
            <w:r w:rsidR="00F477E9">
              <w:rPr>
                <w:sz w:val="20"/>
                <w:szCs w:val="20"/>
              </w:rPr>
              <w:t xml:space="preserve"> </w:t>
            </w:r>
            <w:r w:rsidRPr="003B06EB">
              <w:rPr>
                <w:sz w:val="20"/>
                <w:szCs w:val="20"/>
              </w:rPr>
              <w:t>planning</w:t>
            </w:r>
            <w:r w:rsidR="00F477E9">
              <w:rPr>
                <w:sz w:val="20"/>
                <w:szCs w:val="20"/>
              </w:rPr>
              <w:t xml:space="preserve"> &amp; tech. targets</w:t>
            </w:r>
            <w:r w:rsidRPr="003B06EB">
              <w:rPr>
                <w:sz w:val="20"/>
                <w:szCs w:val="20"/>
              </w:rPr>
              <w:t>)</w:t>
            </w:r>
          </w:p>
        </w:tc>
        <w:tc>
          <w:tcPr>
            <w:tcW w:w="420" w:type="dxa"/>
            <w:vAlign w:val="center"/>
          </w:tcPr>
          <w:p w14:paraId="39D689EB" w14:textId="77777777" w:rsidR="009D7160" w:rsidRPr="00205CB5" w:rsidRDefault="00EA5DEF" w:rsidP="002E66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03742">
              <w:rPr>
                <w:sz w:val="20"/>
                <w:szCs w:val="20"/>
              </w:rPr>
              <w:t>5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7675BDA1" w14:textId="77777777" w:rsidR="009D7160" w:rsidRPr="00205CB5" w:rsidRDefault="00E13396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</w:t>
            </w:r>
            <w:r w:rsidR="003B06EB">
              <w:rPr>
                <w:sz w:val="20"/>
                <w:szCs w:val="20"/>
              </w:rPr>
              <w:t xml:space="preserve"> provide</w:t>
            </w:r>
            <w:r>
              <w:rPr>
                <w:sz w:val="20"/>
                <w:szCs w:val="20"/>
              </w:rPr>
              <w:t xml:space="preserve"> adequate description or analysis of c</w:t>
            </w:r>
            <w:r w:rsidR="00154EE7">
              <w:rPr>
                <w:sz w:val="20"/>
                <w:szCs w:val="20"/>
              </w:rPr>
              <w:t>hosen product or product benefits.</w:t>
            </w:r>
          </w:p>
        </w:tc>
        <w:tc>
          <w:tcPr>
            <w:tcW w:w="2591" w:type="dxa"/>
            <w:vAlign w:val="center"/>
          </w:tcPr>
          <w:p w14:paraId="1DF8D1B6" w14:textId="77777777" w:rsidR="009D7160" w:rsidRPr="00205CB5" w:rsidRDefault="00061749" w:rsidP="00B30F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Provides descriptive account of product, </w:t>
            </w:r>
            <w:r w:rsidR="00B410FD">
              <w:rPr>
                <w:sz w:val="20"/>
                <w:szCs w:val="20"/>
              </w:rPr>
              <w:t>benefits</w:t>
            </w:r>
            <w:r>
              <w:rPr>
                <w:sz w:val="20"/>
                <w:szCs w:val="20"/>
              </w:rPr>
              <w:t xml:space="preserve"> and development </w:t>
            </w:r>
            <w:r w:rsidR="00B410FD">
              <w:rPr>
                <w:sz w:val="20"/>
                <w:szCs w:val="20"/>
              </w:rPr>
              <w:t>only. Fails to a</w:t>
            </w:r>
            <w:r>
              <w:rPr>
                <w:sz w:val="20"/>
                <w:szCs w:val="20"/>
              </w:rPr>
              <w:t>nalyse or evaluate these from strategic perspective</w:t>
            </w:r>
            <w:r w:rsidR="00AE4888">
              <w:rPr>
                <w:sz w:val="20"/>
                <w:szCs w:val="20"/>
              </w:rPr>
              <w:t>.</w:t>
            </w:r>
          </w:p>
        </w:tc>
        <w:tc>
          <w:tcPr>
            <w:tcW w:w="2591" w:type="dxa"/>
            <w:vAlign w:val="center"/>
          </w:tcPr>
          <w:p w14:paraId="6D91EF48" w14:textId="77777777" w:rsidR="009D7160" w:rsidRPr="00205CB5" w:rsidRDefault="00B61EFF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 product proposal and development planning. Demonstrates awareness of strategic value of product benefits.</w:t>
            </w:r>
          </w:p>
        </w:tc>
        <w:tc>
          <w:tcPr>
            <w:tcW w:w="2591" w:type="dxa"/>
            <w:vAlign w:val="center"/>
          </w:tcPr>
          <w:p w14:paraId="129597E4" w14:textId="77777777" w:rsidR="009D7160" w:rsidRPr="00205CB5" w:rsidRDefault="00B410FD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Comprehensive </w:t>
            </w:r>
            <w:r w:rsidR="00B61EFF">
              <w:rPr>
                <w:sz w:val="20"/>
                <w:szCs w:val="20"/>
              </w:rPr>
              <w:t>product proposal and development planning. Identifies strategic val</w:t>
            </w:r>
            <w:r w:rsidR="00AE4888">
              <w:rPr>
                <w:sz w:val="20"/>
                <w:szCs w:val="20"/>
              </w:rPr>
              <w:t>ue of product benefits.</w:t>
            </w:r>
          </w:p>
        </w:tc>
        <w:tc>
          <w:tcPr>
            <w:tcW w:w="2591" w:type="dxa"/>
            <w:vAlign w:val="center"/>
          </w:tcPr>
          <w:p w14:paraId="0FF0CDB0" w14:textId="77777777" w:rsidR="009D7160" w:rsidRPr="00205CB5" w:rsidRDefault="00B410FD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defined</w:t>
            </w:r>
            <w:r w:rsidR="00B61E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product </w:t>
            </w:r>
            <w:r w:rsidR="00B61EFF">
              <w:rPr>
                <w:sz w:val="20"/>
                <w:szCs w:val="20"/>
              </w:rPr>
              <w:t xml:space="preserve">proposal and development planning. </w:t>
            </w:r>
            <w:r>
              <w:rPr>
                <w:sz w:val="20"/>
                <w:szCs w:val="20"/>
              </w:rPr>
              <w:t xml:space="preserve">Capitalises on </w:t>
            </w:r>
            <w:r w:rsidR="00B61EFF">
              <w:rPr>
                <w:sz w:val="20"/>
                <w:szCs w:val="20"/>
              </w:rPr>
              <w:t>strategic value</w:t>
            </w:r>
            <w:r w:rsidR="00AE4888">
              <w:rPr>
                <w:sz w:val="20"/>
                <w:szCs w:val="20"/>
              </w:rPr>
              <w:t xml:space="preserve"> of product benefits.</w:t>
            </w:r>
          </w:p>
        </w:tc>
      </w:tr>
    </w:tbl>
    <w:p w14:paraId="04A72361" w14:textId="77777777" w:rsidR="00FB0C87" w:rsidRDefault="00FB0C87" w:rsidP="0079676D">
      <w:pPr>
        <w:rPr>
          <w:sz w:val="2"/>
          <w:szCs w:val="2"/>
        </w:rPr>
      </w:pPr>
    </w:p>
    <w:p w14:paraId="1B050147" w14:textId="77777777" w:rsidR="007F547B" w:rsidRDefault="007F547B" w:rsidP="0079676D">
      <w:pPr>
        <w:rPr>
          <w:sz w:val="2"/>
          <w:szCs w:val="2"/>
        </w:rPr>
      </w:pPr>
    </w:p>
    <w:p w14:paraId="2A0ECDBF" w14:textId="77777777" w:rsidR="007F547B" w:rsidRDefault="007F547B" w:rsidP="0079676D">
      <w:pPr>
        <w:rPr>
          <w:sz w:val="2"/>
          <w:szCs w:val="2"/>
        </w:rPr>
      </w:pPr>
    </w:p>
    <w:p w14:paraId="14F7E0C5" w14:textId="77777777" w:rsidR="007F547B" w:rsidRDefault="007F547B" w:rsidP="0079676D">
      <w:pPr>
        <w:rPr>
          <w:sz w:val="2"/>
          <w:szCs w:val="2"/>
        </w:rPr>
      </w:pPr>
    </w:p>
    <w:p w14:paraId="0476AAE1" w14:textId="77777777" w:rsidR="007F547B" w:rsidRDefault="007F547B" w:rsidP="0079676D">
      <w:pPr>
        <w:rPr>
          <w:sz w:val="2"/>
          <w:szCs w:val="2"/>
        </w:rPr>
      </w:pPr>
      <w:r>
        <w:t>In addition to their specific criteria, the above components will be assessed according to their presentation and critical approach using the following criteria:</w:t>
      </w:r>
    </w:p>
    <w:p w14:paraId="57862DE3" w14:textId="77777777" w:rsidR="007F547B" w:rsidRDefault="007F547B" w:rsidP="0079676D">
      <w:pPr>
        <w:rPr>
          <w:sz w:val="2"/>
          <w:szCs w:val="2"/>
        </w:rPr>
      </w:pPr>
    </w:p>
    <w:p w14:paraId="519B477D" w14:textId="77777777" w:rsidR="007F547B" w:rsidRDefault="007F547B" w:rsidP="0079676D">
      <w:pPr>
        <w:rPr>
          <w:sz w:val="2"/>
          <w:szCs w:val="2"/>
        </w:rPr>
      </w:pPr>
    </w:p>
    <w:p w14:paraId="4D126113" w14:textId="77777777" w:rsidR="007F547B" w:rsidRDefault="007F547B" w:rsidP="0079676D">
      <w:pPr>
        <w:rPr>
          <w:sz w:val="2"/>
          <w:szCs w:val="2"/>
        </w:rPr>
      </w:pPr>
    </w:p>
    <w:tbl>
      <w:tblPr>
        <w:tblStyle w:val="TableGrid"/>
        <w:tblW w:w="1578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420"/>
        <w:gridCol w:w="2590"/>
        <w:gridCol w:w="2591"/>
        <w:gridCol w:w="2591"/>
        <w:gridCol w:w="2591"/>
        <w:gridCol w:w="2591"/>
      </w:tblGrid>
      <w:tr w:rsidR="007F547B" w:rsidRPr="00205CB5" w14:paraId="5671FD1A" w14:textId="77777777" w:rsidTr="004A54E5">
        <w:trPr>
          <w:trHeight w:val="1020"/>
        </w:trPr>
        <w:tc>
          <w:tcPr>
            <w:tcW w:w="2410" w:type="dxa"/>
            <w:vAlign w:val="center"/>
          </w:tcPr>
          <w:p w14:paraId="5522E780" w14:textId="77777777" w:rsidR="007F547B" w:rsidRPr="001E49BE" w:rsidRDefault="007F547B" w:rsidP="004A54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Overall </w:t>
            </w:r>
            <w:r w:rsidRPr="001E49BE">
              <w:rPr>
                <w:b/>
                <w:sz w:val="24"/>
                <w:szCs w:val="24"/>
              </w:rPr>
              <w:t>Presentation</w:t>
            </w:r>
          </w:p>
          <w:p w14:paraId="3717EBEC" w14:textId="77777777" w:rsidR="007F547B" w:rsidRPr="00205CB5" w:rsidRDefault="007F547B" w:rsidP="004A54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205CB5">
              <w:rPr>
                <w:sz w:val="20"/>
                <w:szCs w:val="20"/>
              </w:rPr>
              <w:t>Spelling, grammar,</w:t>
            </w:r>
            <w:r>
              <w:rPr>
                <w:sz w:val="20"/>
                <w:szCs w:val="20"/>
              </w:rPr>
              <w:t xml:space="preserve"> punctuation, structure, references)</w:t>
            </w:r>
          </w:p>
        </w:tc>
        <w:tc>
          <w:tcPr>
            <w:tcW w:w="420" w:type="dxa"/>
            <w:vAlign w:val="center"/>
          </w:tcPr>
          <w:p w14:paraId="2BC28F15" w14:textId="77777777" w:rsidR="007F547B" w:rsidRPr="00205CB5" w:rsidRDefault="007F547B" w:rsidP="004A54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61F7E401" w14:textId="77777777"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standard of spelling, grammar, and/or punctuation. Inappropriate and confusing structure, incorrect referencing.</w:t>
            </w:r>
          </w:p>
        </w:tc>
        <w:tc>
          <w:tcPr>
            <w:tcW w:w="2591" w:type="dxa"/>
            <w:vAlign w:val="center"/>
          </w:tcPr>
          <w:p w14:paraId="7DF2F039" w14:textId="77777777"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Confusing writing style. Many mistakes in grammar, spelling and/or punctuation. Poorly researched, evidenced &amp; presented.</w:t>
            </w:r>
          </w:p>
        </w:tc>
        <w:tc>
          <w:tcPr>
            <w:tcW w:w="2591" w:type="dxa"/>
            <w:vAlign w:val="center"/>
          </w:tcPr>
          <w:p w14:paraId="6BF6B031" w14:textId="77777777"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 writing style. Mistakes in grammar, spelling and/or punctuation. Acceptably researched, evidenced &amp; presented.</w:t>
            </w:r>
          </w:p>
        </w:tc>
        <w:tc>
          <w:tcPr>
            <w:tcW w:w="2591" w:type="dxa"/>
            <w:vAlign w:val="center"/>
          </w:tcPr>
          <w:p w14:paraId="71D240CF" w14:textId="77777777"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writing style</w:t>
            </w:r>
            <w:r w:rsidRPr="008F70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Generally correct grammar, spelling and/or punctuation. Researched, evidenced &amp; presented to good standard.</w:t>
            </w:r>
          </w:p>
        </w:tc>
        <w:tc>
          <w:tcPr>
            <w:tcW w:w="2591" w:type="dxa"/>
            <w:vAlign w:val="center"/>
          </w:tcPr>
          <w:p w14:paraId="2A0D2C87" w14:textId="77777777"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Articulate </w:t>
            </w:r>
            <w:r w:rsidRPr="008F7054">
              <w:rPr>
                <w:sz w:val="20"/>
                <w:szCs w:val="20"/>
              </w:rPr>
              <w:t>writing</w:t>
            </w:r>
            <w:r>
              <w:rPr>
                <w:sz w:val="20"/>
                <w:szCs w:val="20"/>
              </w:rPr>
              <w:t xml:space="preserve"> style. </w:t>
            </w:r>
            <w:r w:rsidRPr="008F7054">
              <w:rPr>
                <w:sz w:val="20"/>
                <w:szCs w:val="20"/>
              </w:rPr>
              <w:t xml:space="preserve">Grammar and spelling </w:t>
            </w:r>
            <w:r>
              <w:rPr>
                <w:sz w:val="20"/>
                <w:szCs w:val="20"/>
              </w:rPr>
              <w:t xml:space="preserve">wholly </w:t>
            </w:r>
            <w:r w:rsidRPr="008F7054">
              <w:rPr>
                <w:sz w:val="20"/>
                <w:szCs w:val="20"/>
              </w:rPr>
              <w:t>accurate.</w:t>
            </w:r>
            <w:r>
              <w:rPr>
                <w:sz w:val="20"/>
                <w:szCs w:val="20"/>
              </w:rPr>
              <w:t xml:space="preserve"> Researched &amp; evidenced to high standard. Professionally presented.</w:t>
            </w:r>
          </w:p>
        </w:tc>
      </w:tr>
      <w:tr w:rsidR="007F547B" w:rsidRPr="00205CB5" w14:paraId="56C2F5E0" w14:textId="77777777" w:rsidTr="004A54E5">
        <w:trPr>
          <w:trHeight w:val="1020"/>
        </w:trPr>
        <w:tc>
          <w:tcPr>
            <w:tcW w:w="2410" w:type="dxa"/>
            <w:vAlign w:val="center"/>
          </w:tcPr>
          <w:p w14:paraId="6E07A1EA" w14:textId="77777777" w:rsidR="007F547B" w:rsidRPr="001E49BE" w:rsidRDefault="007F547B" w:rsidP="004A54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Overall Analysis &amp; E</w:t>
            </w:r>
            <w:r w:rsidRPr="001E49BE">
              <w:rPr>
                <w:b/>
                <w:sz w:val="24"/>
                <w:szCs w:val="24"/>
              </w:rPr>
              <w:t>valuation</w:t>
            </w:r>
          </w:p>
          <w:p w14:paraId="35DB752F" w14:textId="77777777" w:rsidR="007F547B" w:rsidRPr="00660119" w:rsidRDefault="007F547B" w:rsidP="00903742">
            <w:pPr>
              <w:jc w:val="center"/>
              <w:rPr>
                <w:sz w:val="20"/>
                <w:szCs w:val="20"/>
              </w:rPr>
            </w:pPr>
            <w:r w:rsidRPr="00660119">
              <w:rPr>
                <w:sz w:val="20"/>
                <w:szCs w:val="20"/>
              </w:rPr>
              <w:t>(</w:t>
            </w:r>
            <w:r w:rsidR="00903742">
              <w:rPr>
                <w:sz w:val="20"/>
                <w:szCs w:val="20"/>
              </w:rPr>
              <w:t>Application, analysis and evaluation of</w:t>
            </w:r>
            <w:r w:rsidRPr="00660119">
              <w:rPr>
                <w:sz w:val="20"/>
                <w:szCs w:val="20"/>
              </w:rPr>
              <w:t xml:space="preserve"> </w:t>
            </w:r>
            <w:r w:rsidR="00903742">
              <w:rPr>
                <w:sz w:val="20"/>
                <w:szCs w:val="20"/>
              </w:rPr>
              <w:t>knowledge)</w:t>
            </w:r>
          </w:p>
        </w:tc>
        <w:tc>
          <w:tcPr>
            <w:tcW w:w="420" w:type="dxa"/>
            <w:vAlign w:val="center"/>
          </w:tcPr>
          <w:p w14:paraId="3F2B6A8F" w14:textId="77777777" w:rsidR="007F547B" w:rsidRPr="00205CB5" w:rsidRDefault="007F547B" w:rsidP="004A54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7FA3CBA8" w14:textId="77777777"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provide adequate description. Fails to analyse or evaluate.</w:t>
            </w:r>
          </w:p>
        </w:tc>
        <w:tc>
          <w:tcPr>
            <w:tcW w:w="2591" w:type="dxa"/>
            <w:vAlign w:val="center"/>
          </w:tcPr>
          <w:p w14:paraId="49C8F8D2" w14:textId="77777777"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Conveys descriptive information only. Little or no attempt made to contextualise, analyse or evaluate points made.</w:t>
            </w:r>
          </w:p>
        </w:tc>
        <w:tc>
          <w:tcPr>
            <w:tcW w:w="2591" w:type="dxa"/>
            <w:vAlign w:val="center"/>
          </w:tcPr>
          <w:p w14:paraId="3DFE75D1" w14:textId="77777777"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information is satisfactorily contextualised, analysed and evaluated. Some consideration of real world feasibility issues.</w:t>
            </w:r>
          </w:p>
        </w:tc>
        <w:tc>
          <w:tcPr>
            <w:tcW w:w="2591" w:type="dxa"/>
            <w:vAlign w:val="center"/>
          </w:tcPr>
          <w:p w14:paraId="65FAB17C" w14:textId="77777777"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information is competently contextualised, analysed and evaluated. Perceptive consideration of real world feasibility issues.</w:t>
            </w:r>
          </w:p>
        </w:tc>
        <w:tc>
          <w:tcPr>
            <w:tcW w:w="2591" w:type="dxa"/>
            <w:vAlign w:val="center"/>
          </w:tcPr>
          <w:p w14:paraId="5D77C4BA" w14:textId="77777777" w:rsidR="007F547B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F547B">
              <w:rPr>
                <w:sz w:val="20"/>
                <w:szCs w:val="20"/>
              </w:rPr>
              <w:t>ery good to professional standard of commercial awareness combined with strong knowledge of relevant industry.</w:t>
            </w:r>
          </w:p>
        </w:tc>
      </w:tr>
    </w:tbl>
    <w:p w14:paraId="105F7835" w14:textId="77777777" w:rsidR="007F547B" w:rsidRPr="0079676D" w:rsidRDefault="007F547B" w:rsidP="00903742">
      <w:pPr>
        <w:rPr>
          <w:sz w:val="2"/>
          <w:szCs w:val="2"/>
        </w:rPr>
      </w:pPr>
    </w:p>
    <w:sectPr w:rsidR="007F547B" w:rsidRPr="0079676D" w:rsidSect="0079676D">
      <w:headerReference w:type="default" r:id="rId9"/>
      <w:pgSz w:w="16838" w:h="11906" w:orient="landscape"/>
      <w:pgMar w:top="709" w:right="720" w:bottom="720" w:left="72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758F4" w14:textId="77777777" w:rsidR="00D85402" w:rsidRDefault="00D85402" w:rsidP="00C53808">
      <w:r>
        <w:separator/>
      </w:r>
    </w:p>
  </w:endnote>
  <w:endnote w:type="continuationSeparator" w:id="0">
    <w:p w14:paraId="78751A9C" w14:textId="77777777" w:rsidR="00D85402" w:rsidRDefault="00D85402" w:rsidP="00C5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336F6" w14:textId="77777777" w:rsidR="00D85402" w:rsidRDefault="00D85402" w:rsidP="00C53808">
      <w:r>
        <w:separator/>
      </w:r>
    </w:p>
  </w:footnote>
  <w:footnote w:type="continuationSeparator" w:id="0">
    <w:p w14:paraId="099C711F" w14:textId="77777777" w:rsidR="00D85402" w:rsidRDefault="00D85402" w:rsidP="00C538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39FAC" w14:textId="77777777" w:rsidR="00D85402" w:rsidRPr="00EA5DEF" w:rsidRDefault="00EA5DEF" w:rsidP="00EA5DEF">
    <w:pPr>
      <w:pStyle w:val="Header"/>
      <w:rPr>
        <w:rFonts w:asciiTheme="minorHAnsi" w:hAnsiTheme="minorHAnsi" w:cs="Arial"/>
        <w:b/>
        <w:bCs/>
        <w:sz w:val="24"/>
        <w:szCs w:val="24"/>
      </w:rPr>
    </w:pPr>
    <w:r>
      <w:rPr>
        <w:rFonts w:asciiTheme="minorHAnsi" w:hAnsiTheme="minorHAnsi" w:cs="Arial"/>
        <w:b/>
        <w:bCs/>
        <w:sz w:val="24"/>
        <w:szCs w:val="24"/>
      </w:rPr>
      <w:t xml:space="preserve">MA1003 Computing for mathematics – Project proposal task marking criteria (5% of total available module marks)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35C"/>
    <w:multiLevelType w:val="multilevel"/>
    <w:tmpl w:val="A29A757E"/>
    <w:lvl w:ilvl="0">
      <w:start w:val="1"/>
      <w:numFmt w:val="decimal"/>
      <w:pStyle w:val="Heading1"/>
      <w:isLgl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attachedTemplate r:id="rId1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E5"/>
    <w:rsid w:val="000265E5"/>
    <w:rsid w:val="00036E48"/>
    <w:rsid w:val="000528B0"/>
    <w:rsid w:val="00061749"/>
    <w:rsid w:val="000830B2"/>
    <w:rsid w:val="00096D49"/>
    <w:rsid w:val="000C19CF"/>
    <w:rsid w:val="00136529"/>
    <w:rsid w:val="00150C1E"/>
    <w:rsid w:val="00154EE7"/>
    <w:rsid w:val="00197F9B"/>
    <w:rsid w:val="001A1EC7"/>
    <w:rsid w:val="001E49BE"/>
    <w:rsid w:val="00205CB5"/>
    <w:rsid w:val="00252608"/>
    <w:rsid w:val="00292959"/>
    <w:rsid w:val="0029696B"/>
    <w:rsid w:val="002A08E3"/>
    <w:rsid w:val="002E6688"/>
    <w:rsid w:val="00320589"/>
    <w:rsid w:val="00327B50"/>
    <w:rsid w:val="0035365D"/>
    <w:rsid w:val="00363242"/>
    <w:rsid w:val="00380F85"/>
    <w:rsid w:val="00394D0F"/>
    <w:rsid w:val="003B06EB"/>
    <w:rsid w:val="003D3F05"/>
    <w:rsid w:val="003F6591"/>
    <w:rsid w:val="004E7E07"/>
    <w:rsid w:val="004F200B"/>
    <w:rsid w:val="005220B0"/>
    <w:rsid w:val="00573156"/>
    <w:rsid w:val="005B22BC"/>
    <w:rsid w:val="00660119"/>
    <w:rsid w:val="006D5910"/>
    <w:rsid w:val="00700481"/>
    <w:rsid w:val="0073543E"/>
    <w:rsid w:val="0075014A"/>
    <w:rsid w:val="0079676D"/>
    <w:rsid w:val="007E0084"/>
    <w:rsid w:val="007F547B"/>
    <w:rsid w:val="00806698"/>
    <w:rsid w:val="00827F87"/>
    <w:rsid w:val="008928A8"/>
    <w:rsid w:val="00896C10"/>
    <w:rsid w:val="008F7054"/>
    <w:rsid w:val="00902DE6"/>
    <w:rsid w:val="00903742"/>
    <w:rsid w:val="00925740"/>
    <w:rsid w:val="00937F15"/>
    <w:rsid w:val="00963335"/>
    <w:rsid w:val="009929D2"/>
    <w:rsid w:val="009B4430"/>
    <w:rsid w:val="009D1A93"/>
    <w:rsid w:val="009D7160"/>
    <w:rsid w:val="009E02CA"/>
    <w:rsid w:val="009E130C"/>
    <w:rsid w:val="00A1752C"/>
    <w:rsid w:val="00A7338C"/>
    <w:rsid w:val="00A82572"/>
    <w:rsid w:val="00AE0D8D"/>
    <w:rsid w:val="00AE4888"/>
    <w:rsid w:val="00B14ABE"/>
    <w:rsid w:val="00B176A7"/>
    <w:rsid w:val="00B30FA5"/>
    <w:rsid w:val="00B410FD"/>
    <w:rsid w:val="00B531AF"/>
    <w:rsid w:val="00B61EFF"/>
    <w:rsid w:val="00B66AB8"/>
    <w:rsid w:val="00BC07B7"/>
    <w:rsid w:val="00BD1830"/>
    <w:rsid w:val="00BD5F6C"/>
    <w:rsid w:val="00C53808"/>
    <w:rsid w:val="00C6278E"/>
    <w:rsid w:val="00CB0BD9"/>
    <w:rsid w:val="00CB3341"/>
    <w:rsid w:val="00CC1522"/>
    <w:rsid w:val="00CE2208"/>
    <w:rsid w:val="00D16870"/>
    <w:rsid w:val="00D30BEC"/>
    <w:rsid w:val="00D30F2F"/>
    <w:rsid w:val="00D37484"/>
    <w:rsid w:val="00D45E59"/>
    <w:rsid w:val="00D72F8C"/>
    <w:rsid w:val="00D85402"/>
    <w:rsid w:val="00DC4B3D"/>
    <w:rsid w:val="00DC5E6E"/>
    <w:rsid w:val="00DD5F34"/>
    <w:rsid w:val="00E13396"/>
    <w:rsid w:val="00E53D66"/>
    <w:rsid w:val="00E6659F"/>
    <w:rsid w:val="00EA5DEF"/>
    <w:rsid w:val="00EB542C"/>
    <w:rsid w:val="00EC3AAB"/>
    <w:rsid w:val="00EF3316"/>
    <w:rsid w:val="00F36363"/>
    <w:rsid w:val="00F45927"/>
    <w:rsid w:val="00F477E9"/>
    <w:rsid w:val="00F74A16"/>
    <w:rsid w:val="00F9295D"/>
    <w:rsid w:val="00FA064D"/>
    <w:rsid w:val="00FA61A8"/>
    <w:rsid w:val="00FB0C87"/>
    <w:rsid w:val="00FE04ED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29B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808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53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808"/>
    <w:rPr>
      <w:sz w:val="26"/>
      <w:szCs w:val="26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808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53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808"/>
    <w:rPr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0%20DOCS%20(EXT)\Google%20Drive\TMPs\WORD\sa_t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C1F20-EE41-134A-A935-27B6247D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\0 DOCS (EXT)\Google Drive\TMPs\WORD\sa_tmp.dotx</Template>
  <TotalTime>638</TotalTime>
  <Pages>1</Pages>
  <Words>497</Words>
  <Characters>2834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UWIC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Vincent Knight</cp:lastModifiedBy>
  <cp:revision>69</cp:revision>
  <cp:lastPrinted>2012-11-05T12:06:00Z</cp:lastPrinted>
  <dcterms:created xsi:type="dcterms:W3CDTF">2012-10-26T11:57:00Z</dcterms:created>
  <dcterms:modified xsi:type="dcterms:W3CDTF">2013-10-09T18:14:00Z</dcterms:modified>
</cp:coreProperties>
</file>