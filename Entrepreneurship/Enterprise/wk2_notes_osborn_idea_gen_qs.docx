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6E" w:rsidRDefault="0098456E" w:rsidP="008448CE">
      <w:pPr>
        <w:rPr>
          <w:rStyle w:val="Heading1Char"/>
        </w:rPr>
      </w:pPr>
      <w:bookmarkStart w:id="0" w:name="_GoBack"/>
      <w:bookmarkEnd w:id="0"/>
      <w:r>
        <w:rPr>
          <w:rStyle w:val="Heading1Char"/>
        </w:rPr>
        <w:t>Idea extension</w:t>
      </w:r>
    </w:p>
    <w:p w:rsidR="0098456E" w:rsidRDefault="0098456E" w:rsidP="008448CE">
      <w:pPr>
        <w:rPr>
          <w:rStyle w:val="Heading1Char"/>
        </w:rPr>
      </w:pPr>
    </w:p>
    <w:p w:rsidR="008448CE" w:rsidRPr="0098456E" w:rsidRDefault="008448CE" w:rsidP="0098456E">
      <w:pPr>
        <w:rPr>
          <w:sz w:val="32"/>
          <w:szCs w:val="32"/>
        </w:rPr>
      </w:pPr>
      <w:r w:rsidRPr="0098456E">
        <w:rPr>
          <w:b/>
          <w:sz w:val="32"/>
          <w:szCs w:val="32"/>
        </w:rPr>
        <w:t>Alex Osborn (1888 – 1966)</w:t>
      </w:r>
      <w:r w:rsidR="0098456E" w:rsidRPr="0098456E">
        <w:rPr>
          <w:b/>
          <w:sz w:val="32"/>
          <w:szCs w:val="32"/>
        </w:rPr>
        <w:t xml:space="preserve"> -</w:t>
      </w:r>
      <w:r w:rsidR="0098456E" w:rsidRPr="0098456E">
        <w:rPr>
          <w:rStyle w:val="Heading1Char"/>
          <w:sz w:val="32"/>
          <w:szCs w:val="32"/>
        </w:rPr>
        <w:t xml:space="preserve"> </w:t>
      </w:r>
      <w:r w:rsidR="00A9305E" w:rsidRPr="0098456E">
        <w:rPr>
          <w:sz w:val="32"/>
          <w:szCs w:val="32"/>
        </w:rPr>
        <w:t>An a</w:t>
      </w:r>
      <w:r w:rsidRPr="0098456E">
        <w:rPr>
          <w:sz w:val="32"/>
          <w:szCs w:val="32"/>
        </w:rPr>
        <w:t>dvertising executive who was also the originator of creative thinking brainstorming techniques. Osborn devised an influential set of questions designed to aid idea generation. This is a refined version: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Adapt</w:t>
      </w:r>
      <w:r w:rsidRPr="00DA402D">
        <w:rPr>
          <w:sz w:val="32"/>
          <w:szCs w:val="32"/>
        </w:rPr>
        <w:t xml:space="preserve"> – What other product or problem is like this one? Is there anything else like this? What does this tell you? Is the past comparable? 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Modify</w:t>
      </w:r>
      <w:r w:rsidRPr="00DA402D">
        <w:rPr>
          <w:sz w:val="32"/>
          <w:szCs w:val="32"/>
        </w:rPr>
        <w:t xml:space="preserve"> – How could I change this product? Give it a new angle? Alter the colour, sound, odour, meaning, motion, and shape?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Magnify</w:t>
      </w:r>
      <w:r w:rsidRPr="00DA402D">
        <w:rPr>
          <w:sz w:val="32"/>
          <w:szCs w:val="32"/>
        </w:rPr>
        <w:t xml:space="preserve"> –</w:t>
      </w:r>
      <w:r w:rsidR="0048417D" w:rsidRPr="00DA402D">
        <w:rPr>
          <w:sz w:val="32"/>
          <w:szCs w:val="32"/>
        </w:rPr>
        <w:t xml:space="preserve"> </w:t>
      </w:r>
      <w:r w:rsidRPr="00DA402D">
        <w:rPr>
          <w:sz w:val="32"/>
          <w:szCs w:val="32"/>
        </w:rPr>
        <w:t xml:space="preserve">Can anything be added, time, frequency, height, length, strength? How could I add to this product? Can it be duplicated, multiplied or exaggerated? 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Minify</w:t>
      </w:r>
      <w:r w:rsidRPr="00DA402D">
        <w:rPr>
          <w:sz w:val="32"/>
          <w:szCs w:val="32"/>
        </w:rPr>
        <w:t xml:space="preserve"> –</w:t>
      </w:r>
      <w:r w:rsidR="0048417D" w:rsidRPr="00DA402D">
        <w:rPr>
          <w:sz w:val="32"/>
          <w:szCs w:val="32"/>
        </w:rPr>
        <w:t xml:space="preserve"> </w:t>
      </w:r>
      <w:r w:rsidRPr="00DA402D">
        <w:rPr>
          <w:sz w:val="32"/>
          <w:szCs w:val="32"/>
        </w:rPr>
        <w:t>Can anything be taken away? What could I take away from this product? Made smaller? Lowered? Shortened? Lightened? Omitted? Broken up?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Substitute</w:t>
      </w:r>
      <w:r w:rsidRPr="00DA402D">
        <w:rPr>
          <w:sz w:val="32"/>
          <w:szCs w:val="32"/>
        </w:rPr>
        <w:t xml:space="preserve"> – What could I use instead of this product or a portion of it? Different ingredients used? </w:t>
      </w:r>
      <w:proofErr w:type="gramStart"/>
      <w:r w:rsidRPr="00DA402D">
        <w:rPr>
          <w:sz w:val="32"/>
          <w:szCs w:val="32"/>
        </w:rPr>
        <w:t>Other material?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Other processes?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Other place?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Other approach?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Other tone of voice?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Someone else?</w:t>
      </w:r>
      <w:proofErr w:type="gramEnd"/>
      <w:r w:rsidRPr="00DA402D">
        <w:rPr>
          <w:sz w:val="32"/>
          <w:szCs w:val="32"/>
        </w:rPr>
        <w:t xml:space="preserve"> 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Rearrange</w:t>
      </w:r>
      <w:r w:rsidRPr="00DA402D">
        <w:rPr>
          <w:sz w:val="32"/>
          <w:szCs w:val="32"/>
        </w:rPr>
        <w:t xml:space="preserve"> – How could I alter this product’s composition? Swap components? Alter the pattern, sequence or layout? Change the pace or schedule? Transpose cause and effect? </w:t>
      </w:r>
    </w:p>
    <w:p w:rsidR="008448CE" w:rsidRPr="00DA402D" w:rsidRDefault="008448CE" w:rsidP="008448CE">
      <w:pPr>
        <w:rPr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Reverse</w:t>
      </w:r>
      <w:r w:rsidRPr="00DA402D">
        <w:rPr>
          <w:sz w:val="32"/>
          <w:szCs w:val="32"/>
        </w:rPr>
        <w:t xml:space="preserve"> – How could I turn this problem or product around? </w:t>
      </w:r>
      <w:proofErr w:type="gramStart"/>
      <w:r w:rsidRPr="00DA402D">
        <w:rPr>
          <w:sz w:val="32"/>
          <w:szCs w:val="32"/>
        </w:rPr>
        <w:t>Opposites?</w:t>
      </w:r>
      <w:proofErr w:type="gramEnd"/>
      <w:r w:rsidRPr="00DA402D">
        <w:rPr>
          <w:sz w:val="32"/>
          <w:szCs w:val="32"/>
        </w:rPr>
        <w:t xml:space="preserve"> </w:t>
      </w:r>
      <w:proofErr w:type="gramStart"/>
      <w:r w:rsidRPr="00DA402D">
        <w:rPr>
          <w:sz w:val="32"/>
          <w:szCs w:val="32"/>
        </w:rPr>
        <w:t>Backwards?</w:t>
      </w:r>
      <w:proofErr w:type="gramEnd"/>
      <w:r w:rsidRPr="00DA402D">
        <w:rPr>
          <w:sz w:val="32"/>
          <w:szCs w:val="32"/>
        </w:rPr>
        <w:t xml:space="preserve"> Reverse roles? Change shoes? Turn tables? Transpose ‘+/-‘?</w:t>
      </w:r>
    </w:p>
    <w:p w:rsidR="008448CE" w:rsidRPr="00DA402D" w:rsidRDefault="008448CE" w:rsidP="008448CE">
      <w:pPr>
        <w:rPr>
          <w:b/>
          <w:sz w:val="32"/>
          <w:szCs w:val="32"/>
        </w:rPr>
      </w:pPr>
    </w:p>
    <w:p w:rsidR="008448CE" w:rsidRPr="00DA402D" w:rsidRDefault="008448CE" w:rsidP="008448CE">
      <w:pPr>
        <w:rPr>
          <w:sz w:val="32"/>
          <w:szCs w:val="32"/>
        </w:rPr>
      </w:pPr>
      <w:r w:rsidRPr="00DA402D">
        <w:rPr>
          <w:b/>
          <w:sz w:val="32"/>
          <w:szCs w:val="32"/>
        </w:rPr>
        <w:t>Combine</w:t>
      </w:r>
      <w:r w:rsidRPr="00DA402D">
        <w:rPr>
          <w:sz w:val="32"/>
          <w:szCs w:val="32"/>
        </w:rPr>
        <w:t xml:space="preserve"> – What could I put together to make a new product? Combine units, purposes, appeals or ideas? </w:t>
      </w:r>
      <w:proofErr w:type="gramStart"/>
      <w:r w:rsidRPr="00DA402D">
        <w:rPr>
          <w:sz w:val="32"/>
          <w:szCs w:val="32"/>
        </w:rPr>
        <w:t>A blend, alloy, or an ensemble?</w:t>
      </w:r>
      <w:proofErr w:type="gramEnd"/>
    </w:p>
    <w:p w:rsidR="00D87325" w:rsidRDefault="00D87325" w:rsidP="008448CE">
      <w:pPr>
        <w:rPr>
          <w:sz w:val="24"/>
          <w:szCs w:val="24"/>
        </w:rPr>
      </w:pPr>
    </w:p>
    <w:p w:rsidR="00D87325" w:rsidRDefault="00D87325" w:rsidP="008448CE">
      <w:pPr>
        <w:rPr>
          <w:sz w:val="24"/>
          <w:szCs w:val="24"/>
        </w:rPr>
      </w:pPr>
    </w:p>
    <w:p w:rsidR="00D87325" w:rsidRDefault="00D87325" w:rsidP="008448CE">
      <w:pPr>
        <w:rPr>
          <w:sz w:val="24"/>
          <w:szCs w:val="24"/>
        </w:rPr>
      </w:pPr>
    </w:p>
    <w:p w:rsidR="00D87325" w:rsidRDefault="00D87325" w:rsidP="008448CE">
      <w:pPr>
        <w:rPr>
          <w:sz w:val="24"/>
          <w:szCs w:val="24"/>
        </w:rPr>
      </w:pPr>
    </w:p>
    <w:p w:rsidR="00D87325" w:rsidRDefault="00D87325" w:rsidP="008448CE">
      <w:pPr>
        <w:rPr>
          <w:sz w:val="24"/>
          <w:szCs w:val="24"/>
        </w:rPr>
      </w:pPr>
    </w:p>
    <w:p w:rsidR="00D87325" w:rsidRDefault="00D87325" w:rsidP="008448CE">
      <w:pPr>
        <w:rPr>
          <w:sz w:val="24"/>
          <w:szCs w:val="24"/>
        </w:rPr>
      </w:pPr>
    </w:p>
    <w:p w:rsidR="00D87325" w:rsidRDefault="000E214D" w:rsidP="00D87325">
      <w:pPr>
        <w:pStyle w:val="Heading1"/>
        <w:numPr>
          <w:ilvl w:val="0"/>
          <w:numId w:val="0"/>
        </w:numPr>
      </w:pPr>
      <w:r>
        <w:lastRenderedPageBreak/>
        <w:t>Idea evaluation</w:t>
      </w:r>
    </w:p>
    <w:p w:rsidR="00D87325" w:rsidRDefault="00D87325" w:rsidP="00D87325"/>
    <w:p w:rsidR="00D87325" w:rsidRDefault="00D87325" w:rsidP="00D87325">
      <w:r>
        <w:t>Have you considered all the advantages or benefits of the idea?</w:t>
      </w:r>
    </w:p>
    <w:p w:rsidR="00D87325" w:rsidRDefault="00D87325" w:rsidP="00D87325"/>
    <w:p w:rsidR="00D87325" w:rsidRDefault="00D87325" w:rsidP="00D87325">
      <w:r>
        <w:t>Is there a real need for it?</w:t>
      </w:r>
    </w:p>
    <w:p w:rsidR="00D87325" w:rsidRDefault="00D87325" w:rsidP="00D87325"/>
    <w:p w:rsidR="00D87325" w:rsidRDefault="00D87325" w:rsidP="00D87325">
      <w:r>
        <w:t>Have you pinpointed the exact problems or difficulties your idea is expected to solve?</w:t>
      </w:r>
    </w:p>
    <w:p w:rsidR="00D87325" w:rsidRDefault="00D87325" w:rsidP="00D87325"/>
    <w:p w:rsidR="00D87325" w:rsidRDefault="00BC0149" w:rsidP="00D87325">
      <w:r>
        <w:t>Is your idea an original, new concept, or is it a new combination or adaptation?</w:t>
      </w:r>
    </w:p>
    <w:p w:rsidR="00BC0149" w:rsidRDefault="00BC0149" w:rsidP="00D87325"/>
    <w:p w:rsidR="00BC0149" w:rsidRDefault="00BC0149" w:rsidP="00D87325">
      <w:r>
        <w:t>What immediate or short-range gains or results can be anticipated?</w:t>
      </w:r>
    </w:p>
    <w:p w:rsidR="00BC0149" w:rsidRDefault="00BC0149" w:rsidP="00D87325"/>
    <w:p w:rsidR="00BC0149" w:rsidRDefault="00BC0149" w:rsidP="00D87325">
      <w:r>
        <w:t>Are the projected returns adequate?</w:t>
      </w:r>
    </w:p>
    <w:p w:rsidR="00BC0149" w:rsidRDefault="00BC0149" w:rsidP="00D87325"/>
    <w:p w:rsidR="00BC0149" w:rsidRDefault="00BC0149" w:rsidP="00D87325">
      <w:r>
        <w:t>Are the risk factors acceptable?</w:t>
      </w:r>
    </w:p>
    <w:p w:rsidR="00BC0149" w:rsidRDefault="00BC0149" w:rsidP="00D87325"/>
    <w:p w:rsidR="00BC0149" w:rsidRDefault="00BC0149" w:rsidP="00D87325">
      <w:r>
        <w:t>What long-range benefits can be anticipated?</w:t>
      </w:r>
    </w:p>
    <w:p w:rsidR="00BC0149" w:rsidRDefault="00BC0149" w:rsidP="00D87325"/>
    <w:p w:rsidR="00BC0149" w:rsidRDefault="00BC0149" w:rsidP="00D87325">
      <w:r>
        <w:t>Have you checked the idea for faults or limitations?</w:t>
      </w:r>
    </w:p>
    <w:p w:rsidR="00BC0149" w:rsidRDefault="00BC0149" w:rsidP="00D87325"/>
    <w:p w:rsidR="00BC0149" w:rsidRDefault="00BC0149" w:rsidP="00D87325">
      <w:r>
        <w:t>Are there any problems the idea might create? What are the changes involved?</w:t>
      </w:r>
    </w:p>
    <w:p w:rsidR="00BC0149" w:rsidRDefault="00BC0149" w:rsidP="00D87325"/>
    <w:p w:rsidR="00BC0149" w:rsidRDefault="00BC0149" w:rsidP="00D87325">
      <w:r>
        <w:t xml:space="preserve">How simple or complex will the idea's execution or implementation </w:t>
      </w:r>
      <w:proofErr w:type="gramStart"/>
      <w:r>
        <w:t>be</w:t>
      </w:r>
      <w:proofErr w:type="gramEnd"/>
      <w:r>
        <w:t>?</w:t>
      </w:r>
    </w:p>
    <w:p w:rsidR="00BC0149" w:rsidRDefault="00BC0149" w:rsidP="00D87325"/>
    <w:p w:rsidR="00BC0149" w:rsidRDefault="00BC0149" w:rsidP="00D87325">
      <w:r>
        <w:t>Could you work out several variations of the idea? Could you offer alternative ideas?</w:t>
      </w:r>
    </w:p>
    <w:p w:rsidR="00BC0149" w:rsidRDefault="00BC0149" w:rsidP="00D87325"/>
    <w:p w:rsidR="00BC0149" w:rsidRDefault="00BC0149" w:rsidP="00D87325">
      <w:r>
        <w:t>Does your idea have a natural sales appeal?</w:t>
      </w:r>
    </w:p>
    <w:p w:rsidR="00BC0149" w:rsidRDefault="00BC0149" w:rsidP="00D87325"/>
    <w:p w:rsidR="00BC0149" w:rsidRDefault="00BC0149" w:rsidP="00D87325">
      <w:r>
        <w:t>Is the market ready for it?</w:t>
      </w:r>
    </w:p>
    <w:p w:rsidR="00BC0149" w:rsidRDefault="00BC0149" w:rsidP="00D87325"/>
    <w:p w:rsidR="00BC0149" w:rsidRDefault="00BC0149" w:rsidP="00D87325">
      <w:r>
        <w:t>Can customers afford it?</w:t>
      </w:r>
    </w:p>
    <w:p w:rsidR="00BC0149" w:rsidRDefault="00BC0149" w:rsidP="00D87325"/>
    <w:p w:rsidR="00BC0149" w:rsidRDefault="00BC0149" w:rsidP="00D87325">
      <w:r>
        <w:t>Will they buy it?</w:t>
      </w:r>
    </w:p>
    <w:p w:rsidR="00BC0149" w:rsidRDefault="00BC0149" w:rsidP="00D87325"/>
    <w:p w:rsidR="00BC0149" w:rsidRDefault="00BC0149" w:rsidP="00D87325">
      <w:r>
        <w:t>Is there a timing factor?</w:t>
      </w:r>
    </w:p>
    <w:p w:rsidR="00BC0149" w:rsidRDefault="00BC0149" w:rsidP="00D87325"/>
    <w:p w:rsidR="00BC0149" w:rsidRDefault="00BC0149" w:rsidP="00D87325">
      <w:r>
        <w:t>What, if anything, is your competition doing in this area? Can your company be competitive?</w:t>
      </w:r>
    </w:p>
    <w:p w:rsidR="00BC0149" w:rsidRDefault="00BC0149" w:rsidP="00D87325"/>
    <w:p w:rsidR="0073543E" w:rsidRDefault="00BC0149">
      <w:r>
        <w:t>Have you considered the possibility of user resistance or difficulties?</w:t>
      </w:r>
    </w:p>
    <w:p w:rsidR="00BC0149" w:rsidRDefault="00BC0149"/>
    <w:p w:rsidR="00BC0149" w:rsidRDefault="00BC0149">
      <w:r>
        <w:t>Does your idea fill a real need, or does the need have to be created through promotional and advertising efforts?</w:t>
      </w:r>
    </w:p>
    <w:p w:rsidR="00BC0149" w:rsidRDefault="00BC0149"/>
    <w:p w:rsidR="00BC0149" w:rsidRDefault="00BC0149" w:rsidP="00BC0149">
      <w:r>
        <w:t>How soon could the idea be put into operation?</w:t>
      </w:r>
    </w:p>
    <w:p w:rsidR="00BC0149" w:rsidRDefault="00BC0149"/>
    <w:p w:rsidR="00FB0C87" w:rsidRDefault="00FB0C87"/>
    <w:sectPr w:rsidR="00FB0C87" w:rsidSect="00AE0D8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DF"/>
    <w:rsid w:val="000C7203"/>
    <w:rsid w:val="000E214D"/>
    <w:rsid w:val="003530DF"/>
    <w:rsid w:val="00394D0F"/>
    <w:rsid w:val="0048417D"/>
    <w:rsid w:val="0073543E"/>
    <w:rsid w:val="007E560F"/>
    <w:rsid w:val="008448CE"/>
    <w:rsid w:val="0098456E"/>
    <w:rsid w:val="00A9305E"/>
    <w:rsid w:val="00AE0D8D"/>
    <w:rsid w:val="00BC0149"/>
    <w:rsid w:val="00D0707C"/>
    <w:rsid w:val="00D87325"/>
    <w:rsid w:val="00DA402D"/>
    <w:rsid w:val="00E5255D"/>
    <w:rsid w:val="00ED2F00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448CE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D0F"/>
    <w:pPr>
      <w:numPr>
        <w:numId w:val="8"/>
      </w:numPr>
      <w:spacing w:before="120" w:after="60"/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4D0F"/>
    <w:pPr>
      <w:numPr>
        <w:ilvl w:val="1"/>
        <w:numId w:val="8"/>
      </w:numPr>
      <w:spacing w:before="120"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4D0F"/>
    <w:pPr>
      <w:numPr>
        <w:ilvl w:val="2"/>
        <w:numId w:val="8"/>
      </w:numPr>
      <w:spacing w:before="120"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94D0F"/>
    <w:pPr>
      <w:numPr>
        <w:ilvl w:val="3"/>
        <w:numId w:val="8"/>
      </w:numPr>
      <w:spacing w:before="120"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0F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4D0F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94D0F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94D0F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448CE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D0F"/>
    <w:pPr>
      <w:numPr>
        <w:numId w:val="8"/>
      </w:numPr>
      <w:spacing w:before="120" w:after="60"/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4D0F"/>
    <w:pPr>
      <w:numPr>
        <w:ilvl w:val="1"/>
        <w:numId w:val="8"/>
      </w:numPr>
      <w:spacing w:before="120"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4D0F"/>
    <w:pPr>
      <w:numPr>
        <w:ilvl w:val="2"/>
        <w:numId w:val="8"/>
      </w:numPr>
      <w:spacing w:before="120"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394D0F"/>
    <w:pPr>
      <w:numPr>
        <w:ilvl w:val="3"/>
        <w:numId w:val="8"/>
      </w:numPr>
      <w:spacing w:before="120"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0F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4D0F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94D0F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94D0F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\TMP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sa_tmp.dotx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2014-01-22T11:54:00Z</dcterms:created>
  <dcterms:modified xsi:type="dcterms:W3CDTF">2014-01-22T11:54:00Z</dcterms:modified>
</cp:coreProperties>
</file>